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829" w:rsidRDefault="002916D2">
      <w:pPr>
        <w:pStyle w:val="ContactInfo"/>
      </w:pPr>
      <w:r>
        <w:fldChar w:fldCharType="begin"/>
      </w:r>
      <w:r>
        <w:instrText xml:space="preserve"> HYPERLINK "http://jeremymiller.me" </w:instrText>
      </w:r>
      <w:r>
        <w:fldChar w:fldCharType="separate"/>
      </w:r>
      <w:r w:rsidR="001F414E" w:rsidRPr="00D653AE">
        <w:rPr>
          <w:rStyle w:val="Hyperlink"/>
        </w:rPr>
        <w:t>http://jeremymiller.me</w:t>
      </w:r>
      <w:r>
        <w:rPr>
          <w:rStyle w:val="Hyperlink"/>
        </w:rPr>
        <w:fldChar w:fldCharType="end"/>
      </w:r>
    </w:p>
    <w:p w:rsidR="00525829" w:rsidRDefault="009D6DCA">
      <w:pPr>
        <w:pStyle w:val="ContactInfo"/>
        <w:rPr>
          <w:rStyle w:val="Emphasis"/>
        </w:rPr>
      </w:pPr>
      <w:r>
        <w:rPr>
          <w:rStyle w:val="Emphasis"/>
        </w:rPr>
        <w:t>Jmiller3346@gmail.com</w:t>
      </w:r>
    </w:p>
    <w:sdt>
      <w:sdtPr>
        <w:alias w:val="Your Name"/>
        <w:tag w:val=""/>
        <w:id w:val="-574512284"/>
        <w:placeholder>
          <w:docPart w:val="0181D29DEB134CB4ACBFB66E0D4B0AA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525829" w:rsidRDefault="009D6DCA">
          <w:pPr>
            <w:pStyle w:val="Name"/>
          </w:pPr>
          <w:r>
            <w:t>Jeremy Miller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830"/>
      </w:tblGrid>
      <w:tr w:rsidR="00525829">
        <w:tc>
          <w:tcPr>
            <w:tcW w:w="1778" w:type="dxa"/>
          </w:tcPr>
          <w:p w:rsidR="00525829" w:rsidRDefault="009D6DCA">
            <w:pPr>
              <w:pStyle w:val="Heading1"/>
            </w:pPr>
            <w:r>
              <w:t>Profile</w:t>
            </w:r>
          </w:p>
        </w:tc>
        <w:tc>
          <w:tcPr>
            <w:tcW w:w="472" w:type="dxa"/>
          </w:tcPr>
          <w:p w:rsidR="00525829" w:rsidRDefault="00525829"/>
        </w:tc>
        <w:tc>
          <w:tcPr>
            <w:tcW w:w="7830" w:type="dxa"/>
          </w:tcPr>
          <w:p w:rsidR="009D6DCA" w:rsidRPr="009D6DCA" w:rsidRDefault="009D6DCA" w:rsidP="009D6DCA">
            <w:pPr>
              <w:pStyle w:val="1stlinebulleted"/>
              <w:rPr>
                <w:rFonts w:asciiTheme="minorHAnsi" w:hAnsiTheme="minorHAnsi"/>
                <w:color w:val="6E6E6E" w:themeColor="background2" w:themeShade="80"/>
              </w:rPr>
            </w:pPr>
            <w:r w:rsidRPr="009D6DCA">
              <w:rPr>
                <w:rFonts w:asciiTheme="minorHAnsi" w:hAnsiTheme="minorHAnsi"/>
                <w:color w:val="6E6E6E" w:themeColor="background2" w:themeShade="80"/>
              </w:rPr>
              <w:t>Provided two years of technical support to the South East Michigan area</w:t>
            </w:r>
          </w:p>
          <w:p w:rsidR="009D6DCA" w:rsidRPr="009D6DCA" w:rsidRDefault="009D6DCA" w:rsidP="009D6DCA">
            <w:pPr>
              <w:numPr>
                <w:ilvl w:val="0"/>
                <w:numId w:val="3"/>
              </w:numPr>
              <w:spacing w:before="0" w:after="0" w:line="240" w:lineRule="auto"/>
              <w:rPr>
                <w:color w:val="6E6E6E" w:themeColor="background2" w:themeShade="80"/>
              </w:rPr>
            </w:pPr>
            <w:r w:rsidRPr="009D6DCA">
              <w:rPr>
                <w:color w:val="6E6E6E" w:themeColor="background2" w:themeShade="80"/>
              </w:rPr>
              <w:t>Experience in both Windows and Linux environments</w:t>
            </w:r>
          </w:p>
          <w:p w:rsidR="009D6DCA" w:rsidRPr="009D6DCA" w:rsidRDefault="009D6DCA" w:rsidP="009D6DCA">
            <w:pPr>
              <w:numPr>
                <w:ilvl w:val="0"/>
                <w:numId w:val="3"/>
              </w:numPr>
              <w:spacing w:before="0" w:after="0" w:line="240" w:lineRule="auto"/>
              <w:rPr>
                <w:color w:val="6E6E6E" w:themeColor="background2" w:themeShade="80"/>
              </w:rPr>
            </w:pPr>
            <w:r w:rsidRPr="009D6DCA">
              <w:rPr>
                <w:color w:val="6E6E6E" w:themeColor="background2" w:themeShade="80"/>
              </w:rPr>
              <w:t>Excellent working knowledge Microsoft Office.</w:t>
            </w:r>
          </w:p>
          <w:p w:rsidR="009D6DCA" w:rsidRPr="009D6DCA" w:rsidRDefault="009D6DCA" w:rsidP="009D6DCA">
            <w:pPr>
              <w:numPr>
                <w:ilvl w:val="0"/>
                <w:numId w:val="3"/>
              </w:numPr>
              <w:spacing w:before="0" w:after="0" w:line="240" w:lineRule="auto"/>
              <w:rPr>
                <w:color w:val="6E6E6E" w:themeColor="background2" w:themeShade="80"/>
              </w:rPr>
            </w:pPr>
            <w:r w:rsidRPr="009D6DCA">
              <w:rPr>
                <w:color w:val="6E6E6E" w:themeColor="background2" w:themeShade="80"/>
              </w:rPr>
              <w:t>Familiar with WHM &amp;</w:t>
            </w:r>
            <w:proofErr w:type="spellStart"/>
            <w:r w:rsidRPr="009D6DCA">
              <w:rPr>
                <w:color w:val="6E6E6E" w:themeColor="background2" w:themeShade="80"/>
              </w:rPr>
              <w:t>cPanel</w:t>
            </w:r>
            <w:proofErr w:type="spellEnd"/>
            <w:r w:rsidRPr="009D6DCA">
              <w:rPr>
                <w:color w:val="6E6E6E" w:themeColor="background2" w:themeShade="80"/>
              </w:rPr>
              <w:t xml:space="preserve"> hosting</w:t>
            </w:r>
          </w:p>
          <w:p w:rsidR="009D6DCA" w:rsidRPr="009D6DCA" w:rsidRDefault="009D6DCA" w:rsidP="009D6DCA">
            <w:pPr>
              <w:numPr>
                <w:ilvl w:val="0"/>
                <w:numId w:val="3"/>
              </w:numPr>
              <w:spacing w:before="0" w:after="0" w:line="240" w:lineRule="auto"/>
              <w:rPr>
                <w:color w:val="6E6E6E" w:themeColor="background2" w:themeShade="80"/>
              </w:rPr>
            </w:pPr>
            <w:r w:rsidRPr="009D6DCA">
              <w:rPr>
                <w:color w:val="6E6E6E" w:themeColor="background2" w:themeShade="80"/>
              </w:rPr>
              <w:t>A team player, able to work alone just as well.</w:t>
            </w:r>
          </w:p>
          <w:p w:rsidR="009D6DCA" w:rsidRPr="009D6DCA" w:rsidRDefault="009D6DCA" w:rsidP="009D6DCA">
            <w:pPr>
              <w:numPr>
                <w:ilvl w:val="0"/>
                <w:numId w:val="3"/>
              </w:numPr>
              <w:spacing w:before="0" w:after="0" w:line="240" w:lineRule="auto"/>
              <w:rPr>
                <w:color w:val="6E6E6E" w:themeColor="background2" w:themeShade="80"/>
              </w:rPr>
            </w:pPr>
            <w:r w:rsidRPr="009D6DCA">
              <w:rPr>
                <w:color w:val="6E6E6E" w:themeColor="background2" w:themeShade="80"/>
              </w:rPr>
              <w:t>I enjoy using open source software to accomplish goals.</w:t>
            </w:r>
          </w:p>
          <w:p w:rsidR="009D6DCA" w:rsidRPr="009D6DCA" w:rsidRDefault="009D6DCA" w:rsidP="009D6DCA">
            <w:pPr>
              <w:numPr>
                <w:ilvl w:val="0"/>
                <w:numId w:val="3"/>
              </w:numPr>
              <w:spacing w:before="0" w:after="0" w:line="240" w:lineRule="auto"/>
              <w:rPr>
                <w:color w:val="6E6E6E" w:themeColor="background2" w:themeShade="80"/>
              </w:rPr>
            </w:pPr>
            <w:r w:rsidRPr="009D6DCA">
              <w:rPr>
                <w:color w:val="6E6E6E" w:themeColor="background2" w:themeShade="80"/>
              </w:rPr>
              <w:t>I spend some time on Yahoo Answers, answering questions for fun.</w:t>
            </w:r>
          </w:p>
          <w:p w:rsidR="009D6DCA" w:rsidRPr="009D6DCA" w:rsidRDefault="009D6DCA" w:rsidP="009D6DCA">
            <w:pPr>
              <w:numPr>
                <w:ilvl w:val="0"/>
                <w:numId w:val="3"/>
              </w:numPr>
              <w:spacing w:before="0" w:after="0" w:line="240" w:lineRule="auto"/>
              <w:rPr>
                <w:color w:val="6E6E6E" w:themeColor="background2" w:themeShade="80"/>
              </w:rPr>
            </w:pPr>
            <w:r w:rsidRPr="009D6DCA">
              <w:rPr>
                <w:color w:val="6E6E6E" w:themeColor="background2" w:themeShade="80"/>
              </w:rPr>
              <w:t>I like to be proactive and maintain rather than break/fix.</w:t>
            </w:r>
          </w:p>
          <w:p w:rsidR="009D6DCA" w:rsidRPr="009D6DCA" w:rsidRDefault="009D6DCA" w:rsidP="009D6DCA">
            <w:pPr>
              <w:numPr>
                <w:ilvl w:val="0"/>
                <w:numId w:val="3"/>
              </w:numPr>
              <w:spacing w:before="0" w:after="0" w:line="240" w:lineRule="auto"/>
              <w:rPr>
                <w:color w:val="6E6E6E" w:themeColor="background2" w:themeShade="80"/>
              </w:rPr>
            </w:pPr>
            <w:r w:rsidRPr="009D6DCA">
              <w:rPr>
                <w:color w:val="6E6E6E" w:themeColor="background2" w:themeShade="80"/>
              </w:rPr>
              <w:t xml:space="preserve">After work I spend a lot of time experimenting with many IT related items, such as the </w:t>
            </w:r>
            <w:proofErr w:type="spellStart"/>
            <w:r w:rsidRPr="009D6DCA">
              <w:rPr>
                <w:color w:val="6E6E6E" w:themeColor="background2" w:themeShade="80"/>
              </w:rPr>
              <w:t>Rasberry</w:t>
            </w:r>
            <w:proofErr w:type="spellEnd"/>
            <w:r w:rsidRPr="009D6DCA">
              <w:rPr>
                <w:color w:val="6E6E6E" w:themeColor="background2" w:themeShade="80"/>
              </w:rPr>
              <w:t xml:space="preserve"> Pi or </w:t>
            </w:r>
            <w:proofErr w:type="spellStart"/>
            <w:r w:rsidRPr="009D6DCA">
              <w:rPr>
                <w:color w:val="6E6E6E" w:themeColor="background2" w:themeShade="80"/>
              </w:rPr>
              <w:t>WiFi</w:t>
            </w:r>
            <w:proofErr w:type="spellEnd"/>
            <w:r w:rsidRPr="009D6DCA">
              <w:rPr>
                <w:color w:val="6E6E6E" w:themeColor="background2" w:themeShade="80"/>
              </w:rPr>
              <w:t xml:space="preserve"> </w:t>
            </w:r>
            <w:proofErr w:type="spellStart"/>
            <w:r w:rsidRPr="009D6DCA">
              <w:rPr>
                <w:color w:val="6E6E6E" w:themeColor="background2" w:themeShade="80"/>
              </w:rPr>
              <w:t>Pinapple</w:t>
            </w:r>
            <w:proofErr w:type="spellEnd"/>
            <w:r w:rsidRPr="009D6DCA">
              <w:rPr>
                <w:color w:val="6E6E6E" w:themeColor="background2" w:themeShade="80"/>
              </w:rPr>
              <w:t>, or many more things.</w:t>
            </w:r>
          </w:p>
          <w:p w:rsidR="00525829" w:rsidRDefault="00525829"/>
        </w:tc>
      </w:tr>
      <w:tr w:rsidR="00525829">
        <w:tc>
          <w:tcPr>
            <w:tcW w:w="1778" w:type="dxa"/>
          </w:tcPr>
          <w:p w:rsidR="00525829" w:rsidRDefault="009D6DCA" w:rsidP="009D6DCA">
            <w:pPr>
              <w:pStyle w:val="Heading1"/>
            </w:pPr>
            <w:r w:rsidRPr="006F4719">
              <w:t>Synopsis of Achievements</w:t>
            </w:r>
            <w:r>
              <w:t xml:space="preserve"> </w:t>
            </w:r>
          </w:p>
        </w:tc>
        <w:tc>
          <w:tcPr>
            <w:tcW w:w="472" w:type="dxa"/>
          </w:tcPr>
          <w:p w:rsidR="00525829" w:rsidRDefault="00525829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/>
                <w:bCs/>
                <w:caps/>
                <w:color w:val="595959" w:themeColor="text1" w:themeTint="A6"/>
                <w:kern w:val="20"/>
                <w:szCs w:val="20"/>
                <w:lang w:eastAsia="ja-JP"/>
              </w:rPr>
              <w:id w:val="970869414"/>
              <w15:repeatingSection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/>
                    <w:bCs/>
                    <w:caps/>
                    <w:color w:val="595959" w:themeColor="text1" w:themeTint="A6"/>
                    <w:kern w:val="20"/>
                    <w:szCs w:val="20"/>
                    <w:lang w:eastAsia="ja-JP"/>
                  </w:rPr>
                  <w:id w:val="1211531560"/>
                  <w:placeholder>
                    <w:docPart w:val="9D11E7B49B1843AE827686FE2BF95A56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  <w:color w:val="6E6E6E" w:themeColor="background2" w:themeShade="80"/>
                  </w:rPr>
                </w:sdtEndPr>
                <w:sdtContent>
                  <w:p w:rsidR="009D6DCA" w:rsidRPr="009D6DCA" w:rsidRDefault="008B7F54" w:rsidP="009D6DCA">
                    <w:pPr>
                      <w:pStyle w:val="1stlinebulleted"/>
                      <w:rPr>
                        <w:rFonts w:asciiTheme="minorHAnsi" w:hAnsiTheme="minorHAnsi"/>
                        <w:color w:val="6E6E6E" w:themeColor="background2" w:themeShade="80"/>
                      </w:rPr>
                    </w:pPr>
                    <w:r>
                      <w:rPr>
                        <w:rFonts w:asciiTheme="minorHAnsi" w:hAnsiTheme="minorHAnsi"/>
                        <w:color w:val="6E6E6E" w:themeColor="background2" w:themeShade="80"/>
                      </w:rPr>
                      <w:t>Received Bachelors of Computer Science.</w:t>
                    </w:r>
                  </w:p>
                  <w:p w:rsidR="009D6DCA" w:rsidRPr="009D6DCA" w:rsidRDefault="00E84D91" w:rsidP="009D6DCA">
                    <w:pPr>
                      <w:numPr>
                        <w:ilvl w:val="0"/>
                        <w:numId w:val="4"/>
                      </w:numPr>
                      <w:spacing w:before="0" w:after="0" w:line="240" w:lineRule="auto"/>
                      <w:rPr>
                        <w:color w:val="6E6E6E" w:themeColor="background2" w:themeShade="80"/>
                      </w:rPr>
                    </w:pPr>
                    <w:r>
                      <w:rPr>
                        <w:color w:val="6E6E6E" w:themeColor="background2" w:themeShade="80"/>
                      </w:rPr>
                      <w:t>Create knowledge transfers for our India-based counter parts.</w:t>
                    </w:r>
                  </w:p>
                  <w:p w:rsidR="00525829" w:rsidRPr="009D6DCA" w:rsidRDefault="008B7F54" w:rsidP="009D6DCA">
                    <w:pPr>
                      <w:pStyle w:val="ResumeText"/>
                      <w:numPr>
                        <w:ilvl w:val="0"/>
                        <w:numId w:val="4"/>
                      </w:numPr>
                      <w:rPr>
                        <w:color w:val="6E6E6E" w:themeColor="background2" w:themeShade="80"/>
                      </w:rPr>
                    </w:pPr>
                    <w:r>
                      <w:rPr>
                        <w:color w:val="6E6E6E" w:themeColor="background2" w:themeShade="80"/>
                      </w:rPr>
                      <w:t xml:space="preserve">Implemented </w:t>
                    </w:r>
                    <w:proofErr w:type="spellStart"/>
                    <w:r w:rsidR="00472991">
                      <w:rPr>
                        <w:color w:val="6E6E6E" w:themeColor="background2" w:themeShade="80"/>
                      </w:rPr>
                      <w:t>Zabbix</w:t>
                    </w:r>
                    <w:proofErr w:type="spellEnd"/>
                    <w:r w:rsidR="00472991">
                      <w:rPr>
                        <w:color w:val="6E6E6E" w:themeColor="background2" w:themeShade="80"/>
                      </w:rPr>
                      <w:t xml:space="preserve"> in the UK as part of tools deployment.</w:t>
                    </w:r>
                  </w:p>
                </w:sdtContent>
              </w:sdt>
            </w:sdtContent>
          </w:sdt>
        </w:tc>
      </w:tr>
      <w:tr w:rsidR="00525829">
        <w:tc>
          <w:tcPr>
            <w:tcW w:w="1778" w:type="dxa"/>
          </w:tcPr>
          <w:p w:rsidR="00525829" w:rsidRDefault="000A4BFC">
            <w:pPr>
              <w:pStyle w:val="Heading1"/>
            </w:pPr>
            <w:r>
              <w:t>Work History</w:t>
            </w:r>
          </w:p>
        </w:tc>
        <w:tc>
          <w:tcPr>
            <w:tcW w:w="472" w:type="dxa"/>
          </w:tcPr>
          <w:p w:rsidR="00525829" w:rsidRDefault="00525829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30493898"/>
                  <w:placeholder>
                    <w:docPart w:val="ED91C7882E8E42E197C4663198F59DEA"/>
                  </w:placeholder>
                  <w15:repeatingSectionItem/>
                </w:sdtPr>
                <w:sdtEndPr/>
                <w:sdtContent>
                  <w:p w:rsidR="00525829" w:rsidRDefault="009D6DCA">
                    <w:pPr>
                      <w:pStyle w:val="Heading2"/>
                    </w:pPr>
                    <w:r>
                      <w:t>System Engineer, Cerner Corporation, kANSAS cITY, mo/ks</w:t>
                    </w:r>
                  </w:p>
                  <w:p w:rsidR="00472991" w:rsidRDefault="009D6DCA">
                    <w:pPr>
                      <w:pStyle w:val="ResumeText"/>
                    </w:pPr>
                    <w:r>
                      <w:t>08/14 – Present</w:t>
                    </w:r>
                  </w:p>
                  <w:p w:rsidR="00472991" w:rsidRDefault="00472991" w:rsidP="00472991">
                    <w:pPr>
                      <w:numPr>
                        <w:ilvl w:val="0"/>
                        <w:numId w:val="5"/>
                      </w:numPr>
                      <w:spacing w:before="0" w:after="0" w:line="240" w:lineRule="auto"/>
                    </w:pPr>
                    <w:r>
                      <w:t xml:space="preserve">Manage </w:t>
                    </w:r>
                    <w:proofErr w:type="spellStart"/>
                    <w:r>
                      <w:t>Zabbix</w:t>
                    </w:r>
                    <w:proofErr w:type="spellEnd"/>
                    <w:r>
                      <w:t>, a monitoring solution in an n+1 highly available environment.</w:t>
                    </w:r>
                  </w:p>
                  <w:p w:rsidR="00472991" w:rsidRDefault="00472991" w:rsidP="00472991">
                    <w:pPr>
                      <w:numPr>
                        <w:ilvl w:val="0"/>
                        <w:numId w:val="5"/>
                      </w:numPr>
                      <w:spacing w:before="0" w:after="0" w:line="240" w:lineRule="auto"/>
                    </w:pPr>
                    <w:r>
                      <w:t>Work in a DevOps environment.</w:t>
                    </w:r>
                  </w:p>
                  <w:p w:rsidR="00472991" w:rsidRDefault="00472991" w:rsidP="00472991">
                    <w:pPr>
                      <w:numPr>
                        <w:ilvl w:val="0"/>
                        <w:numId w:val="5"/>
                      </w:numPr>
                      <w:spacing w:before="0" w:after="0" w:line="240" w:lineRule="auto"/>
                    </w:pPr>
                    <w:r>
                      <w:t>Experience using Chef, creating roles, environment files, encrypted data bags, and bootstrapping servers.</w:t>
                    </w:r>
                  </w:p>
                  <w:p w:rsidR="00472991" w:rsidRDefault="00472991" w:rsidP="00472991">
                    <w:pPr>
                      <w:numPr>
                        <w:ilvl w:val="0"/>
                        <w:numId w:val="5"/>
                      </w:numPr>
                      <w:spacing w:before="0" w:after="0" w:line="240" w:lineRule="auto"/>
                    </w:pPr>
                    <w:r>
                      <w:t xml:space="preserve">Experience using </w:t>
                    </w:r>
                    <w:proofErr w:type="spellStart"/>
                    <w:r>
                      <w:t>Splunk</w:t>
                    </w:r>
                    <w:proofErr w:type="spellEnd"/>
                    <w:r>
                      <w:t xml:space="preserve"> to quickly </w:t>
                    </w:r>
                    <w:r w:rsidR="00B73BB0">
                      <w:t>search through logs, and create dashboards to visualize the data.</w:t>
                    </w:r>
                  </w:p>
                  <w:p w:rsidR="00E84D91" w:rsidRDefault="00B73BB0" w:rsidP="00472991">
                    <w:pPr>
                      <w:numPr>
                        <w:ilvl w:val="0"/>
                        <w:numId w:val="5"/>
                      </w:numPr>
                      <w:spacing w:before="0" w:after="0" w:line="240" w:lineRule="auto"/>
                    </w:pPr>
                    <w:r>
                      <w:t xml:space="preserve">Not only work with my team to accomplish task and projects, but also with many other </w:t>
                    </w:r>
                    <w:r>
                      <w:br/>
                    </w:r>
                    <w:r w:rsidR="00E84D91">
                      <w:t>teams across</w:t>
                    </w:r>
                    <w:r>
                      <w:t xml:space="preserve"> Cerner.</w:t>
                    </w:r>
                  </w:p>
                  <w:p w:rsidR="00E84D91" w:rsidRDefault="00E84D91" w:rsidP="00E84D91">
                    <w:pPr>
                      <w:numPr>
                        <w:ilvl w:val="0"/>
                        <w:numId w:val="5"/>
                      </w:numPr>
                      <w:spacing w:before="0" w:after="0" w:line="240" w:lineRule="auto"/>
                    </w:pPr>
                    <w:r>
                      <w:t xml:space="preserve">Not only work with my team to accomplish task and projects, but also with many other </w:t>
                    </w:r>
                    <w:r>
                      <w:br/>
                      <w:t>teams across Cerner</w:t>
                    </w:r>
                    <w:r w:rsidR="00263DCB">
                      <w:t>.</w:t>
                    </w:r>
                  </w:p>
                  <w:p w:rsidR="00525829" w:rsidRDefault="00E84D91" w:rsidP="00E84D91">
                    <w:pPr>
                      <w:numPr>
                        <w:ilvl w:val="0"/>
                        <w:numId w:val="5"/>
                      </w:numPr>
                      <w:spacing w:before="0" w:after="0" w:line="240" w:lineRule="auto"/>
                    </w:pPr>
                    <w:r>
                      <w:t xml:space="preserve">Worked on an </w:t>
                    </w:r>
                    <w:proofErr w:type="spellStart"/>
                    <w:r>
                      <w:t>oncall</w:t>
                    </w:r>
                    <w:proofErr w:type="spellEnd"/>
                    <w:r>
                      <w:t xml:space="preserve"> rotation and also </w:t>
                    </w:r>
                    <w:proofErr w:type="spellStart"/>
                    <w:r>
                      <w:t>oncall</w:t>
                    </w:r>
                    <w:proofErr w:type="spellEnd"/>
                    <w:r>
                      <w:t xml:space="preserve"> 24/7 for solutions I am a primary Engineer for.</w:t>
                    </w:r>
                  </w:p>
                </w:sdtContent>
              </w:sdt>
              <w:p w:rsidR="00263DCB" w:rsidRDefault="00263DCB" w:rsidP="00453025">
                <w:pPr>
                  <w:pStyle w:val="Heading2"/>
                </w:pP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65197789"/>
                  <w:placeholder>
                    <w:docPart w:val="ED91C7882E8E42E197C4663198F59DEA"/>
                  </w:placeholder>
                  <w15:repeatingSectionItem/>
                </w:sdtPr>
                <w:sdtEndPr/>
                <w:sdtContent>
                  <w:p w:rsidR="00525829" w:rsidRDefault="009D6DCA">
                    <w:pPr>
                      <w:pStyle w:val="Heading2"/>
                    </w:pPr>
                    <w:r>
                      <w:t>Linux Support Analyst, A2 Hosting, Ann Arbor, MI</w:t>
                    </w:r>
                  </w:p>
                  <w:p w:rsidR="009D6DCA" w:rsidRDefault="009D6DCA">
                    <w:pPr>
                      <w:pStyle w:val="ResumeText"/>
                    </w:pPr>
                    <w:r>
                      <w:t>02/14 – 07/14</w:t>
                    </w:r>
                  </w:p>
                  <w:p w:rsidR="009D6DCA" w:rsidRDefault="009D6DCA" w:rsidP="009D6DCA">
                    <w:pPr>
                      <w:numPr>
                        <w:ilvl w:val="0"/>
                        <w:numId w:val="5"/>
                      </w:numPr>
                      <w:spacing w:before="0" w:after="0" w:line="240" w:lineRule="auto"/>
                    </w:pPr>
                    <w:r>
                      <w:t>Support Customers via Phone, Live Chat, and Support Tickets</w:t>
                    </w:r>
                  </w:p>
                  <w:p w:rsidR="009D6DCA" w:rsidRDefault="009D6DCA" w:rsidP="009D6DCA">
                    <w:pPr>
                      <w:numPr>
                        <w:ilvl w:val="0"/>
                        <w:numId w:val="5"/>
                      </w:numPr>
                      <w:spacing w:before="0" w:after="0" w:line="240" w:lineRule="auto"/>
                    </w:pPr>
                    <w:r>
                      <w:t xml:space="preserve">Migrate client </w:t>
                    </w:r>
                    <w:proofErr w:type="spellStart"/>
                    <w:r>
                      <w:t>cPanel</w:t>
                    </w:r>
                    <w:proofErr w:type="spellEnd"/>
                    <w:r>
                      <w:t xml:space="preserve"> accounts from other hosts to our servers as well as internally.</w:t>
                    </w:r>
                  </w:p>
                  <w:p w:rsidR="009D6DCA" w:rsidRDefault="009D6DCA" w:rsidP="009D6DCA">
                    <w:pPr>
                      <w:numPr>
                        <w:ilvl w:val="0"/>
                        <w:numId w:val="5"/>
                      </w:numPr>
                      <w:spacing w:before="0" w:after="0" w:line="240" w:lineRule="auto"/>
                    </w:pPr>
                    <w:r>
                      <w:t>I assist customers with Pre-sales and sales questions.</w:t>
                    </w:r>
                  </w:p>
                  <w:p w:rsidR="009D6DCA" w:rsidRDefault="009D6DCA" w:rsidP="009D6DCA">
                    <w:pPr>
                      <w:numPr>
                        <w:ilvl w:val="0"/>
                        <w:numId w:val="5"/>
                      </w:numPr>
                      <w:spacing w:before="0" w:after="0" w:line="240" w:lineRule="auto"/>
                    </w:pPr>
                    <w:r>
                      <w:t>Provide server-side support for hosting services.</w:t>
                    </w:r>
                  </w:p>
                  <w:p w:rsidR="009D6DCA" w:rsidRDefault="009D6DCA" w:rsidP="009D6DCA">
                    <w:pPr>
                      <w:numPr>
                        <w:ilvl w:val="0"/>
                        <w:numId w:val="5"/>
                      </w:numPr>
                      <w:spacing w:before="0" w:after="0" w:line="240" w:lineRule="auto"/>
                    </w:pPr>
                    <w:r>
                      <w:t>Review abusive accounts and proceed accordingly.</w:t>
                    </w:r>
                  </w:p>
                  <w:p w:rsidR="00525829" w:rsidRDefault="009D6DCA" w:rsidP="009D6DCA">
                    <w:pPr>
                      <w:numPr>
                        <w:ilvl w:val="0"/>
                        <w:numId w:val="5"/>
                      </w:numPr>
                      <w:spacing w:before="0" w:after="0" w:line="240" w:lineRule="auto"/>
                    </w:pPr>
                    <w:r>
                      <w:t>Work with 3</w:t>
                    </w:r>
                    <w:r w:rsidRPr="00933DC8">
                      <w:rPr>
                        <w:vertAlign w:val="superscript"/>
                      </w:rPr>
                      <w:t>rd</w:t>
                    </w:r>
                    <w:r>
                      <w:t xml:space="preserve"> party abuse companies to take down malicious sites.</w:t>
                    </w:r>
                  </w:p>
                </w:sdtContent>
              </w:sdt>
              <w:p w:rsidR="00453025" w:rsidRDefault="00453025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552451659"/>
                  <w:placeholder>
                    <w:docPart w:val="ED91C7882E8E42E197C4663198F59DEA"/>
                  </w:placeholder>
                  <w15:repeatingSectionItem/>
                </w:sdtPr>
                <w:sdtEndPr/>
                <w:sdtContent>
                  <w:p w:rsidR="00525829" w:rsidRDefault="009D6DCA">
                    <w:pPr>
                      <w:pStyle w:val="Heading2"/>
                    </w:pPr>
                    <w:r>
                      <w:t>Department manager, Technology Experts, Monroe, MI</w:t>
                    </w:r>
                  </w:p>
                  <w:p w:rsidR="009D6DCA" w:rsidRDefault="009D6DCA" w:rsidP="009D6DCA">
                    <w:pPr>
                      <w:pStyle w:val="ResumeText"/>
                    </w:pPr>
                    <w:r>
                      <w:t>03/12 – 0</w:t>
                    </w:r>
                    <w:bookmarkStart w:id="0" w:name="_GoBack"/>
                    <w:bookmarkEnd w:id="0"/>
                    <w:r>
                      <w:t>2/14</w:t>
                    </w:r>
                  </w:p>
                  <w:p w:rsidR="009D6DCA" w:rsidRDefault="009D6DCA" w:rsidP="009D6DCA">
                    <w:pPr>
                      <w:numPr>
                        <w:ilvl w:val="0"/>
                        <w:numId w:val="6"/>
                      </w:numPr>
                      <w:spacing w:before="0" w:after="0" w:line="240" w:lineRule="auto"/>
                    </w:pPr>
                    <w:r w:rsidRPr="004B4A8B">
                      <w:t>Migrated users and all data from one PC to another.</w:t>
                    </w:r>
                  </w:p>
                  <w:p w:rsidR="009D6DCA" w:rsidRDefault="009D6DCA" w:rsidP="009D6DCA">
                    <w:pPr>
                      <w:numPr>
                        <w:ilvl w:val="0"/>
                        <w:numId w:val="5"/>
                      </w:numPr>
                      <w:spacing w:before="0" w:after="0" w:line="240" w:lineRule="auto"/>
                    </w:pPr>
                    <w:r>
                      <w:lastRenderedPageBreak/>
                      <w:t>Virus Removal</w:t>
                    </w:r>
                  </w:p>
                  <w:p w:rsidR="009D6DCA" w:rsidRDefault="009D6DCA" w:rsidP="009D6DCA">
                    <w:pPr>
                      <w:numPr>
                        <w:ilvl w:val="0"/>
                        <w:numId w:val="5"/>
                      </w:numPr>
                      <w:spacing w:before="0" w:after="0" w:line="240" w:lineRule="auto"/>
                    </w:pPr>
                    <w:r w:rsidRPr="004B4A8B">
                      <w:t>Hardware and software installation.</w:t>
                    </w:r>
                  </w:p>
                  <w:p w:rsidR="009D6DCA" w:rsidRDefault="009D6DCA" w:rsidP="009D6DCA">
                    <w:pPr>
                      <w:numPr>
                        <w:ilvl w:val="0"/>
                        <w:numId w:val="5"/>
                      </w:numPr>
                      <w:spacing w:before="0" w:after="0" w:line="240" w:lineRule="auto"/>
                    </w:pPr>
                    <w:r w:rsidRPr="004B4A8B">
                      <w:t>Dealt with Software manufacturers to repair, recover, or transfer their software.</w:t>
                    </w:r>
                  </w:p>
                  <w:p w:rsidR="009D6DCA" w:rsidRDefault="009D6DCA" w:rsidP="009D6DCA">
                    <w:pPr>
                      <w:numPr>
                        <w:ilvl w:val="0"/>
                        <w:numId w:val="5"/>
                      </w:numPr>
                      <w:spacing w:before="0" w:after="0" w:line="240" w:lineRule="auto"/>
                    </w:pPr>
                    <w:r>
                      <w:t>Managed hardware and software</w:t>
                    </w:r>
                    <w:r w:rsidRPr="004B4A8B">
                      <w:t xml:space="preserve"> firewalls to open or restrict access.</w:t>
                    </w:r>
                  </w:p>
                  <w:p w:rsidR="009D6DCA" w:rsidRDefault="009D6DCA" w:rsidP="009D6DCA">
                    <w:pPr>
                      <w:numPr>
                        <w:ilvl w:val="0"/>
                        <w:numId w:val="5"/>
                      </w:numPr>
                      <w:spacing w:before="0" w:after="0" w:line="240" w:lineRule="auto"/>
                    </w:pPr>
                    <w:r w:rsidRPr="004B4A8B">
                      <w:t>Operating system installation and maintenance (OS and NOS)</w:t>
                    </w:r>
                  </w:p>
                  <w:p w:rsidR="009D6DCA" w:rsidRDefault="009D6DCA" w:rsidP="009D6DCA">
                    <w:pPr>
                      <w:numPr>
                        <w:ilvl w:val="0"/>
                        <w:numId w:val="5"/>
                      </w:numPr>
                      <w:spacing w:before="0" w:after="0" w:line="240" w:lineRule="auto"/>
                    </w:pPr>
                    <w:r w:rsidRPr="004B4A8B">
                      <w:t>Technical Remote Support.</w:t>
                    </w:r>
                  </w:p>
                  <w:p w:rsidR="009D6DCA" w:rsidRDefault="009D6DCA" w:rsidP="009D6DCA">
                    <w:pPr>
                      <w:numPr>
                        <w:ilvl w:val="0"/>
                        <w:numId w:val="5"/>
                      </w:numPr>
                      <w:spacing w:before="0" w:after="0" w:line="240" w:lineRule="auto"/>
                    </w:pPr>
                    <w:r w:rsidRPr="004B4A8B">
                      <w:t>Create self-service documentation.</w:t>
                    </w:r>
                  </w:p>
                  <w:p w:rsidR="009D6DCA" w:rsidRDefault="009D6DCA" w:rsidP="009D6DCA">
                    <w:pPr>
                      <w:numPr>
                        <w:ilvl w:val="0"/>
                        <w:numId w:val="5"/>
                      </w:numPr>
                      <w:spacing w:before="0" w:after="0" w:line="240" w:lineRule="auto"/>
                    </w:pPr>
                    <w:r w:rsidRPr="004B4A8B">
                      <w:t>Deal with Outlook and Exchange issues.</w:t>
                    </w:r>
                  </w:p>
                  <w:p w:rsidR="009D6DCA" w:rsidRDefault="009D6DCA" w:rsidP="009D6DCA">
                    <w:pPr>
                      <w:numPr>
                        <w:ilvl w:val="0"/>
                        <w:numId w:val="5"/>
                      </w:numPr>
                      <w:spacing w:before="0" w:after="0" w:line="240" w:lineRule="auto"/>
                    </w:pPr>
                    <w:r w:rsidRPr="004B4A8B">
                      <w:t xml:space="preserve">Migrate Websites to </w:t>
                    </w:r>
                    <w:proofErr w:type="spellStart"/>
                    <w:r w:rsidRPr="004B4A8B">
                      <w:t>Wordpress</w:t>
                    </w:r>
                    <w:proofErr w:type="spellEnd"/>
                    <w:r w:rsidRPr="004B4A8B">
                      <w:t xml:space="preserve"> and manage domains and mail in </w:t>
                    </w:r>
                    <w:proofErr w:type="spellStart"/>
                    <w:r w:rsidRPr="004B4A8B">
                      <w:t>Plesk</w:t>
                    </w:r>
                    <w:proofErr w:type="spellEnd"/>
                    <w:r w:rsidRPr="004B4A8B">
                      <w:t>.</w:t>
                    </w:r>
                  </w:p>
                  <w:p w:rsidR="00525829" w:rsidRDefault="009D6DCA" w:rsidP="009D6DCA">
                    <w:pPr>
                      <w:pStyle w:val="ResumeText"/>
                    </w:pPr>
                    <w:r>
                      <w:t>Mass workstation /email migrations</w:t>
                    </w:r>
                  </w:p>
                </w:sdtContent>
              </w:sdt>
            </w:sdtContent>
          </w:sdt>
        </w:tc>
      </w:tr>
      <w:tr w:rsidR="00525829">
        <w:tc>
          <w:tcPr>
            <w:tcW w:w="1778" w:type="dxa"/>
          </w:tcPr>
          <w:p w:rsidR="00525829" w:rsidRDefault="000A4BFC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472" w:type="dxa"/>
          </w:tcPr>
          <w:p w:rsidR="00525829" w:rsidRDefault="00525829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ED91C7882E8E42E197C4663198F59DEA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525829" w:rsidRDefault="001F414E" w:rsidP="001F414E">
                    <w:pPr>
                      <w:pStyle w:val="Heading2"/>
                    </w:pPr>
                    <w:r>
                      <w:t>Bachelor of science in informtion System Security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23390931"/>
                  <w:placeholder>
                    <w:docPart w:val="ED91C7882E8E42E197C4663198F59DEA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525829" w:rsidRDefault="001F414E" w:rsidP="001F414E">
                    <w:pPr>
                      <w:pStyle w:val="Heading2"/>
                    </w:pPr>
                    <w:r>
                      <w:t>Associates of Science in Computer Networking systems</w:t>
                    </w:r>
                  </w:p>
                </w:sdtContent>
              </w:sdt>
            </w:sdtContent>
          </w:sdt>
        </w:tc>
      </w:tr>
      <w:tr w:rsidR="00525829">
        <w:tc>
          <w:tcPr>
            <w:tcW w:w="1778" w:type="dxa"/>
          </w:tcPr>
          <w:p w:rsidR="00525829" w:rsidRDefault="000A4BFC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</w:tcPr>
          <w:p w:rsidR="00525829" w:rsidRDefault="00525829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ED91C7882E8E42E197C4663198F59DEA"/>
                  </w:placeholder>
                  <w15:color w:val="C0C0C0"/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525829" w:rsidRDefault="001F414E" w:rsidP="001F414E">
                    <w:pPr>
                      <w:pStyle w:val="Heading2"/>
                    </w:pPr>
                    <w:r>
                      <w:t>Available upon request</w:t>
                    </w:r>
                  </w:p>
                </w:sdtContent>
              </w:sdt>
            </w:sdtContent>
          </w:sdt>
        </w:tc>
      </w:tr>
    </w:tbl>
    <w:p w:rsidR="00525829" w:rsidRDefault="00525829"/>
    <w:sectPr w:rsidR="00525829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C52" w:rsidRDefault="00344C52">
      <w:pPr>
        <w:spacing w:before="0" w:after="0" w:line="240" w:lineRule="auto"/>
      </w:pPr>
      <w:r>
        <w:separator/>
      </w:r>
    </w:p>
  </w:endnote>
  <w:endnote w:type="continuationSeparator" w:id="0">
    <w:p w:rsidR="00344C52" w:rsidRDefault="00344C5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8"/>
      <w:gridCol w:w="5042"/>
    </w:tblGrid>
    <w:tr w:rsidR="00525829">
      <w:tc>
        <w:tcPr>
          <w:tcW w:w="5148" w:type="dxa"/>
        </w:tcPr>
        <w:p w:rsidR="00525829" w:rsidRDefault="000A4BFC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53025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860A6F2F810B478990DB491F02C482F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525829" w:rsidRDefault="009D6DCA">
              <w:pPr>
                <w:pStyle w:val="Footer"/>
                <w:jc w:val="right"/>
              </w:pPr>
              <w:r>
                <w:t>Jeremy Miller</w:t>
              </w:r>
            </w:p>
          </w:tc>
        </w:sdtContent>
      </w:sdt>
    </w:tr>
  </w:tbl>
  <w:p w:rsidR="00525829" w:rsidRDefault="005258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C52" w:rsidRDefault="00344C52">
      <w:pPr>
        <w:spacing w:before="0" w:after="0" w:line="240" w:lineRule="auto"/>
      </w:pPr>
      <w:r>
        <w:separator/>
      </w:r>
    </w:p>
  </w:footnote>
  <w:footnote w:type="continuationSeparator" w:id="0">
    <w:p w:rsidR="00344C52" w:rsidRDefault="00344C5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937C9"/>
    <w:multiLevelType w:val="multilevel"/>
    <w:tmpl w:val="A76C6892"/>
    <w:numStyleLink w:val="Bulletedlist"/>
  </w:abstractNum>
  <w:abstractNum w:abstractNumId="1">
    <w:nsid w:val="2BFA5812"/>
    <w:multiLevelType w:val="multilevel"/>
    <w:tmpl w:val="A76C6892"/>
    <w:numStyleLink w:val="Bulletedlist"/>
  </w:abstractNum>
  <w:abstractNum w:abstractNumId="2">
    <w:nsid w:val="409976A0"/>
    <w:multiLevelType w:val="multilevel"/>
    <w:tmpl w:val="A76C6892"/>
    <w:numStyleLink w:val="Bulletedlist"/>
  </w:abstractNum>
  <w:abstractNum w:abstractNumId="3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3AA603B"/>
    <w:multiLevelType w:val="singleLevel"/>
    <w:tmpl w:val="4D9E11AA"/>
    <w:lvl w:ilvl="0">
      <w:start w:val="1"/>
      <w:numFmt w:val="bullet"/>
      <w:pStyle w:val="1stlinebulleted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5">
    <w:nsid w:val="79F86133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CA"/>
    <w:rsid w:val="000A4BFC"/>
    <w:rsid w:val="001F414E"/>
    <w:rsid w:val="00263DCB"/>
    <w:rsid w:val="002916D2"/>
    <w:rsid w:val="00344C52"/>
    <w:rsid w:val="00453025"/>
    <w:rsid w:val="00472991"/>
    <w:rsid w:val="00525829"/>
    <w:rsid w:val="00557725"/>
    <w:rsid w:val="006C64CB"/>
    <w:rsid w:val="00813019"/>
    <w:rsid w:val="008B7F54"/>
    <w:rsid w:val="009D6DCA"/>
    <w:rsid w:val="00B73BB0"/>
    <w:rsid w:val="00BD18E8"/>
    <w:rsid w:val="00C21A70"/>
    <w:rsid w:val="00E8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D9A5CB-B63F-4FE3-900B-7A0D5521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customStyle="1" w:styleId="1stlinebulleted">
    <w:name w:val="1st line bulleted"/>
    <w:basedOn w:val="Normal"/>
    <w:link w:val="1stlinebulletedCharChar"/>
    <w:rsid w:val="009D6DCA"/>
    <w:pPr>
      <w:numPr>
        <w:numId w:val="1"/>
      </w:numPr>
      <w:tabs>
        <w:tab w:val="right" w:pos="6480"/>
      </w:tabs>
      <w:spacing w:before="100" w:after="0" w:line="240" w:lineRule="auto"/>
    </w:pPr>
    <w:rPr>
      <w:rFonts w:ascii="Garamond" w:eastAsia="Times New Roman" w:hAnsi="Garamond" w:cs="Times New Roman"/>
      <w:color w:val="auto"/>
      <w:kern w:val="0"/>
      <w:szCs w:val="24"/>
      <w:lang w:eastAsia="en-US"/>
    </w:rPr>
  </w:style>
  <w:style w:type="character" w:customStyle="1" w:styleId="1stlinebulletedCharChar">
    <w:name w:val="1st line bulleted Char Char"/>
    <w:basedOn w:val="DefaultParagraphFont"/>
    <w:link w:val="1stlinebulleted"/>
    <w:rsid w:val="009D6DCA"/>
    <w:rPr>
      <w:rFonts w:ascii="Garamond" w:eastAsia="Times New Roman" w:hAnsi="Garamond" w:cs="Times New Roman"/>
      <w:color w:val="auto"/>
      <w:szCs w:val="24"/>
      <w:lang w:eastAsia="en-US"/>
    </w:rPr>
  </w:style>
  <w:style w:type="numbering" w:customStyle="1" w:styleId="Bulletedlist">
    <w:name w:val="Bulleted list"/>
    <w:basedOn w:val="NoList"/>
    <w:rsid w:val="009D6DCA"/>
    <w:pPr>
      <w:numPr>
        <w:numId w:val="2"/>
      </w:numPr>
    </w:pPr>
  </w:style>
  <w:style w:type="paragraph" w:customStyle="1" w:styleId="location">
    <w:name w:val="location"/>
    <w:basedOn w:val="Normal"/>
    <w:rsid w:val="009D6DCA"/>
    <w:pPr>
      <w:tabs>
        <w:tab w:val="right" w:pos="6480"/>
      </w:tabs>
      <w:spacing w:before="100" w:after="0" w:line="240" w:lineRule="auto"/>
    </w:pPr>
    <w:rPr>
      <w:rFonts w:ascii="Garamond" w:eastAsia="Times New Roman" w:hAnsi="Garamond" w:cs="Arial"/>
      <w:i/>
      <w:iCs/>
      <w:color w:val="auto"/>
      <w:spacing w:val="8"/>
      <w:kern w:val="0"/>
      <w:lang w:eastAsia="en-US"/>
    </w:rPr>
  </w:style>
  <w:style w:type="character" w:styleId="Hyperlink">
    <w:name w:val="Hyperlink"/>
    <w:basedOn w:val="DefaultParagraphFont"/>
    <w:uiPriority w:val="99"/>
    <w:unhideWhenUsed/>
    <w:rsid w:val="001F414E"/>
    <w:rPr>
      <w:color w:val="F59E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y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81D29DEB134CB4ACBFB66E0D4B0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71D1A-E574-4FA7-BBE4-A1073EE6D33A}"/>
      </w:docPartPr>
      <w:docPartBody>
        <w:p w:rsidR="00801D6C" w:rsidRDefault="00445C45">
          <w:pPr>
            <w:pStyle w:val="0181D29DEB134CB4ACBFB66E0D4B0AA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9D11E7B49B1843AE827686FE2BF95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C0028-E96A-4184-8F59-09C5D8E98D0D}"/>
      </w:docPartPr>
      <w:docPartBody>
        <w:p w:rsidR="00801D6C" w:rsidRDefault="00445C45">
          <w:pPr>
            <w:pStyle w:val="9D11E7B49B1843AE827686FE2BF95A56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ED91C7882E8E42E197C4663198F59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E632F-C24D-4C69-B7EE-7B56EA1414C3}"/>
      </w:docPartPr>
      <w:docPartBody>
        <w:p w:rsidR="00801D6C" w:rsidRDefault="00445C45">
          <w:pPr>
            <w:pStyle w:val="ED91C7882E8E42E197C4663198F59DE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60A6F2F810B478990DB491F02C48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1AD36-ED83-42CF-9822-252D3335FFD5}"/>
      </w:docPartPr>
      <w:docPartBody>
        <w:p w:rsidR="00801D6C" w:rsidRDefault="00445C45">
          <w:pPr>
            <w:pStyle w:val="860A6F2F810B478990DB491F02C482FC"/>
          </w:pPr>
          <w:r>
            <w:t>You might want to include your GPA here and a brief summary of relevant coursework, awards, and honors.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C45"/>
    <w:rsid w:val="001A1453"/>
    <w:rsid w:val="00445C45"/>
    <w:rsid w:val="00801D6C"/>
    <w:rsid w:val="009078F4"/>
    <w:rsid w:val="00C338AB"/>
    <w:rsid w:val="00E64C1A"/>
    <w:rsid w:val="00E7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75E63EFEAE46CEA37C1AAF43B46C4E">
    <w:name w:val="0275E63EFEAE46CEA37C1AAF43B46C4E"/>
  </w:style>
  <w:style w:type="paragraph" w:customStyle="1" w:styleId="4DC3228817024606ADE967ACE6F97BC5">
    <w:name w:val="4DC3228817024606ADE967ACE6F97BC5"/>
  </w:style>
  <w:style w:type="paragraph" w:customStyle="1" w:styleId="F3CBB8A657B84558A3420F42C4025CDC">
    <w:name w:val="F3CBB8A657B84558A3420F42C4025CDC"/>
  </w:style>
  <w:style w:type="paragraph" w:customStyle="1" w:styleId="A3B9A266FE8F41BCA40FA801A1CA5461">
    <w:name w:val="A3B9A266FE8F41BCA40FA801A1CA5461"/>
  </w:style>
  <w:style w:type="character" w:styleId="Emphasis">
    <w:name w:val="Emphasis"/>
    <w:basedOn w:val="DefaultParagraphFont"/>
    <w:unhideWhenUsed/>
    <w:qFormat/>
    <w:rPr>
      <w:color w:val="5B9BD5" w:themeColor="accent1"/>
    </w:rPr>
  </w:style>
  <w:style w:type="paragraph" w:customStyle="1" w:styleId="70FF3F1065CF4F739B00E501D8EECF1C">
    <w:name w:val="70FF3F1065CF4F739B00E501D8EECF1C"/>
  </w:style>
  <w:style w:type="character" w:styleId="PlaceholderText">
    <w:name w:val="Placeholder Text"/>
    <w:basedOn w:val="DefaultParagraphFont"/>
    <w:uiPriority w:val="99"/>
    <w:semiHidden/>
    <w:rsid w:val="009078F4"/>
    <w:rPr>
      <w:color w:val="808080"/>
    </w:rPr>
  </w:style>
  <w:style w:type="paragraph" w:customStyle="1" w:styleId="0181D29DEB134CB4ACBFB66E0D4B0AA8">
    <w:name w:val="0181D29DEB134CB4ACBFB66E0D4B0AA8"/>
  </w:style>
  <w:style w:type="paragraph" w:customStyle="1" w:styleId="776E10E6228348AB91A8C080F7790B72">
    <w:name w:val="776E10E6228348AB91A8C080F7790B72"/>
  </w:style>
  <w:style w:type="paragraph" w:customStyle="1" w:styleId="9D11E7B49B1843AE827686FE2BF95A56">
    <w:name w:val="9D11E7B49B1843AE827686FE2BF95A56"/>
  </w:style>
  <w:style w:type="paragraph" w:customStyle="1" w:styleId="E79FE77E15ED43128E4E55F13CD93D12">
    <w:name w:val="E79FE77E15ED43128E4E55F13CD93D12"/>
  </w:style>
  <w:style w:type="paragraph" w:customStyle="1" w:styleId="9850DE2362DF4340AB95BF76AB4D5E63">
    <w:name w:val="9850DE2362DF4340AB95BF76AB4D5E63"/>
  </w:style>
  <w:style w:type="paragraph" w:customStyle="1" w:styleId="D5175E0DCF594575B56B40BA0280B1BF">
    <w:name w:val="D5175E0DCF594575B56B40BA0280B1BF"/>
  </w:style>
  <w:style w:type="paragraph" w:customStyle="1" w:styleId="ED91C7882E8E42E197C4663198F59DEA">
    <w:name w:val="ED91C7882E8E42E197C4663198F59DEA"/>
  </w:style>
  <w:style w:type="paragraph" w:customStyle="1" w:styleId="E7C1E2A4914F4ED397F30F75E73B3E04">
    <w:name w:val="E7C1E2A4914F4ED397F30F75E73B3E04"/>
  </w:style>
  <w:style w:type="paragraph" w:customStyle="1" w:styleId="A6F7774ABD1049069016AB446769A53A">
    <w:name w:val="A6F7774ABD1049069016AB446769A53A"/>
  </w:style>
  <w:style w:type="paragraph" w:customStyle="1" w:styleId="FD87F1F9495C4144B8531AEC2E5A562D">
    <w:name w:val="FD87F1F9495C4144B8531AEC2E5A562D"/>
  </w:style>
  <w:style w:type="paragraph" w:customStyle="1" w:styleId="860A6F2F810B478990DB491F02C482FC">
    <w:name w:val="860A6F2F810B478990DB491F02C482FC"/>
  </w:style>
  <w:style w:type="paragraph" w:customStyle="1" w:styleId="0077497401E54248936D21E230465A9C">
    <w:name w:val="0077497401E54248936D21E230465A9C"/>
  </w:style>
  <w:style w:type="paragraph" w:customStyle="1" w:styleId="A095D9F5950E48AFB181DE4ACFA02A82">
    <w:name w:val="A095D9F5950E48AFB181DE4ACFA02A82"/>
  </w:style>
  <w:style w:type="paragraph" w:customStyle="1" w:styleId="4836DB6DE83949FEB40006473FBBE157">
    <w:name w:val="4836DB6DE83949FEB40006473FBBE157"/>
  </w:style>
  <w:style w:type="paragraph" w:customStyle="1" w:styleId="DBDCD16326914CA18BB922BB7CBBE22B">
    <w:name w:val="DBDCD16326914CA18BB922BB7CBBE22B"/>
    <w:rsid w:val="009078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366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Miller</dc:creator>
  <cp:keywords/>
  <cp:lastModifiedBy>Jeremy</cp:lastModifiedBy>
  <cp:revision>10</cp:revision>
  <dcterms:created xsi:type="dcterms:W3CDTF">2014-08-09T21:09:00Z</dcterms:created>
  <dcterms:modified xsi:type="dcterms:W3CDTF">2015-05-25T21:36:00Z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